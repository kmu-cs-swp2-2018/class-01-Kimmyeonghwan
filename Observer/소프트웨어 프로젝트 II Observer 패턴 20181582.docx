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CD50EB" w:rsidRDefault="003064B6" w:rsidP="00C6554A">
      <w:pPr>
        <w:pStyle w:val="a9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274310" cy="5013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4px-Observer_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CD50EB" w:rsidRDefault="00392C6C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소프트웨어 프로젝트II</w:t>
      </w:r>
    </w:p>
    <w:p w:rsidR="00C6554A" w:rsidRDefault="00392C6C" w:rsidP="00C6554A">
      <w:pPr>
        <w:pStyle w:val="a7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옵저버</w:t>
      </w:r>
      <w:proofErr w:type="spellEnd"/>
      <w:r>
        <w:rPr>
          <w:rFonts w:ascii="맑은 고딕" w:eastAsia="맑은 고딕" w:hAnsi="맑은 고딕" w:hint="eastAsia"/>
        </w:rPr>
        <w:t xml:space="preserve"> 패턴 구현해보기</w:t>
      </w:r>
    </w:p>
    <w:p w:rsidR="00392C6C" w:rsidRPr="00CD50EB" w:rsidRDefault="00392C6C" w:rsidP="00C6554A">
      <w:pPr>
        <w:pStyle w:val="a7"/>
        <w:rPr>
          <w:rFonts w:ascii="맑은 고딕" w:eastAsia="맑은 고딕" w:hAnsi="맑은 고딕"/>
        </w:rPr>
      </w:pPr>
    </w:p>
    <w:p w:rsidR="00392C6C" w:rsidRPr="00CD50EB" w:rsidRDefault="00392C6C" w:rsidP="00392C6C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1분반, 9조</w:t>
      </w:r>
    </w:p>
    <w:p w:rsidR="00392C6C" w:rsidRPr="00392C6C" w:rsidRDefault="00392C6C" w:rsidP="00392C6C">
      <w:pPr>
        <w:pStyle w:val="a7"/>
      </w:pPr>
      <w:r>
        <w:rPr>
          <w:rFonts w:ascii="맑은 고딕" w:eastAsia="맑은 고딕" w:hAnsi="맑은 고딕"/>
        </w:rPr>
        <w:t xml:space="preserve">20181582 </w:t>
      </w:r>
      <w:r>
        <w:rPr>
          <w:rFonts w:ascii="맑은 고딕" w:eastAsia="맑은 고딕" w:hAnsi="맑은 고딕" w:hint="eastAsia"/>
        </w:rPr>
        <w:t>김명환</w:t>
      </w:r>
    </w:p>
    <w:p w:rsidR="00120443" w:rsidRDefault="00120443" w:rsidP="00C6554A">
      <w:pPr>
        <w:pStyle w:val="a5"/>
        <w:rPr>
          <w:rFonts w:ascii="맑은 고딕" w:eastAsia="맑은 고딕" w:hAnsi="맑은 고딕"/>
        </w:rPr>
      </w:pPr>
    </w:p>
    <w:p w:rsidR="00120443" w:rsidRDefault="0012044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120443" w:rsidRPr="000F7801" w:rsidRDefault="00120443" w:rsidP="00C6554A">
      <w:pPr>
        <w:pStyle w:val="a5"/>
        <w:rPr>
          <w:rFonts w:ascii="맑은 고딕" w:eastAsia="맑은 고딕" w:hAnsi="맑은 고딕"/>
          <w:color w:val="000000" w:themeColor="text1"/>
          <w:sz w:val="60"/>
          <w:szCs w:val="60"/>
        </w:rPr>
      </w:pPr>
      <w:r w:rsidRPr="000F7801">
        <w:rPr>
          <w:rFonts w:ascii="맑은 고딕" w:eastAsia="맑은 고딕" w:hAnsi="맑은 고딕" w:hint="eastAsia"/>
          <w:color w:val="000000" w:themeColor="text1"/>
          <w:sz w:val="60"/>
          <w:szCs w:val="60"/>
        </w:rPr>
        <w:lastRenderedPageBreak/>
        <w:t>목차</w:t>
      </w:r>
    </w:p>
    <w:p w:rsidR="000F7801" w:rsidRPr="000F7801" w:rsidRDefault="000F7801" w:rsidP="000F7801">
      <w:pPr>
        <w:pStyle w:val="a5"/>
        <w:numPr>
          <w:ilvl w:val="0"/>
          <w:numId w:val="16"/>
        </w:numPr>
        <w:jc w:val="left"/>
        <w:rPr>
          <w:rFonts w:ascii="맑은 고딕" w:eastAsia="맑은 고딕" w:hAnsi="맑은 고딕"/>
          <w:color w:val="000000" w:themeColor="text1"/>
          <w:sz w:val="40"/>
          <w:szCs w:val="40"/>
        </w:rPr>
      </w:pPr>
      <w:r w:rsidRPr="000F7801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>프로그램 설계</w:t>
      </w:r>
    </w:p>
    <w:p w:rsidR="000F7801" w:rsidRPr="000F7801" w:rsidRDefault="000F7801" w:rsidP="000F7801">
      <w:pPr>
        <w:pStyle w:val="a5"/>
        <w:numPr>
          <w:ilvl w:val="0"/>
          <w:numId w:val="16"/>
        </w:numPr>
        <w:jc w:val="left"/>
        <w:rPr>
          <w:rFonts w:ascii="맑은 고딕" w:eastAsia="맑은 고딕" w:hAnsi="맑은 고딕"/>
          <w:color w:val="000000" w:themeColor="text1"/>
          <w:sz w:val="40"/>
          <w:szCs w:val="40"/>
        </w:rPr>
      </w:pPr>
      <w:r w:rsidRPr="000F7801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>프로그램 코드</w:t>
      </w:r>
    </w:p>
    <w:p w:rsidR="000F7801" w:rsidRPr="000F7801" w:rsidRDefault="000F7801" w:rsidP="000F7801">
      <w:pPr>
        <w:pStyle w:val="a5"/>
        <w:numPr>
          <w:ilvl w:val="0"/>
          <w:numId w:val="16"/>
        </w:numPr>
        <w:jc w:val="left"/>
        <w:rPr>
          <w:rFonts w:ascii="맑은 고딕" w:eastAsia="맑은 고딕" w:hAnsi="맑은 고딕"/>
          <w:color w:val="000000" w:themeColor="text1"/>
          <w:sz w:val="40"/>
          <w:szCs w:val="40"/>
        </w:rPr>
      </w:pPr>
      <w:r w:rsidRPr="000F7801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>실행 화면</w:t>
      </w:r>
    </w:p>
    <w:p w:rsidR="000F7801" w:rsidRPr="000F7801" w:rsidRDefault="000F7801" w:rsidP="000F7801">
      <w:pPr>
        <w:pStyle w:val="a5"/>
        <w:numPr>
          <w:ilvl w:val="0"/>
          <w:numId w:val="16"/>
        </w:numPr>
        <w:jc w:val="left"/>
        <w:rPr>
          <w:rFonts w:ascii="맑은 고딕" w:eastAsia="맑은 고딕" w:hAnsi="맑은 고딕"/>
          <w:color w:val="000000" w:themeColor="text1"/>
          <w:sz w:val="40"/>
          <w:szCs w:val="40"/>
        </w:rPr>
      </w:pPr>
      <w:r w:rsidRPr="000F7801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 xml:space="preserve">생각해본 </w:t>
      </w:r>
      <w:r w:rsidR="007E0A0A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>점</w:t>
      </w:r>
    </w:p>
    <w:p w:rsidR="000F7801" w:rsidRPr="000F7801" w:rsidRDefault="000F7801" w:rsidP="000F7801">
      <w:pPr>
        <w:pStyle w:val="a5"/>
        <w:numPr>
          <w:ilvl w:val="0"/>
          <w:numId w:val="16"/>
        </w:numPr>
        <w:jc w:val="left"/>
        <w:rPr>
          <w:rFonts w:ascii="맑은 고딕" w:eastAsia="맑은 고딕" w:hAnsi="맑은 고딕"/>
          <w:color w:val="000000" w:themeColor="text1"/>
          <w:sz w:val="40"/>
          <w:szCs w:val="40"/>
        </w:rPr>
      </w:pPr>
      <w:r w:rsidRPr="000F7801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>추가해보고 싶은 기능</w:t>
      </w:r>
    </w:p>
    <w:p w:rsidR="00CF06B6" w:rsidRDefault="00CF06B6">
      <w:pPr>
        <w:rPr>
          <w:rFonts w:ascii="맑은 고딕" w:eastAsia="맑은 고딕" w:hAnsi="맑은 고딕"/>
        </w:rPr>
      </w:pPr>
    </w:p>
    <w:p w:rsidR="00CF06B6" w:rsidRDefault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BC1999" w:rsidRDefault="00CF06B6" w:rsidP="00CF06B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프로그램 설계</w:t>
      </w:r>
    </w:p>
    <w:p w:rsidR="00D62B54" w:rsidRDefault="00D62B54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간단한 프로그램으로 날씨 정보를 받아오는 프로그램을 생각했습니다.</w:t>
      </w:r>
    </w:p>
    <w:p w:rsidR="00CF06B6" w:rsidRDefault="00CF06B6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처음엔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 xml:space="preserve">패턴과,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패턴을 헷갈려서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>패턴으로 프로그램을 설계했습니다.</w:t>
      </w:r>
    </w:p>
    <w:p w:rsidR="00CF06B6" w:rsidRDefault="00D62B54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Controller에서는 사용자 입력 값을 받아 이벤트로 Mod</w:t>
      </w:r>
      <w:r>
        <w:rPr>
          <w:rFonts w:ascii="맑은 고딕" w:eastAsia="맑은 고딕" w:hAnsi="맑은 고딕"/>
        </w:rPr>
        <w:t>el</w:t>
      </w:r>
      <w:r>
        <w:rPr>
          <w:rFonts w:ascii="맑은 고딕" w:eastAsia="맑은 고딕" w:hAnsi="맑은 고딕" w:hint="eastAsia"/>
        </w:rPr>
        <w:t>로 넘기고, 모델에서 계산한 값을 컨트롤러에 보내고, 다시 뷰로 보내는 방식으로 진행했습니다.</w:t>
      </w:r>
    </w:p>
    <w:p w:rsidR="00D62B54" w:rsidRDefault="00D62B54" w:rsidP="00CF06B6">
      <w:pPr>
        <w:rPr>
          <w:rFonts w:ascii="맑은 고딕" w:eastAsia="맑은 고딕" w:hAnsi="맑은 고딕" w:hint="eastAsia"/>
        </w:rPr>
      </w:pPr>
    </w:p>
    <w:p w:rsidR="00D62B54" w:rsidRDefault="00D62B54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프로그램을 작성하던 도중,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 = Observer 패턴? 이라는 의문이 들어 인터넷에 검색을 하고, 다르다는 것을 알게 되고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패턴으로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>패턴을 구현하려고 했습니다.</w:t>
      </w:r>
    </w:p>
    <w:p w:rsidR="00D62B54" w:rsidRDefault="00D62B54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하지만 머릿속에서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패턴과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>패턴이 혼동되어 결국,</w:t>
      </w:r>
      <w:r>
        <w:rPr>
          <w:rFonts w:ascii="맑은 고딕" w:eastAsia="맑은 고딕" w:hAnsi="맑은 고딕"/>
        </w:rPr>
        <w:t xml:space="preserve"> Observer </w:t>
      </w:r>
      <w:r>
        <w:rPr>
          <w:rFonts w:ascii="맑은 고딕" w:eastAsia="맑은 고딕" w:hAnsi="맑은 고딕" w:hint="eastAsia"/>
        </w:rPr>
        <w:t>패턴으로 새 프로그램을 작성했습니다.</w:t>
      </w:r>
    </w:p>
    <w:p w:rsidR="00D62B54" w:rsidRDefault="00D62B54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Subject(Observing)와 </w:t>
      </w:r>
      <w:r>
        <w:rPr>
          <w:rFonts w:ascii="맑은 고딕" w:eastAsia="맑은 고딕" w:hAnsi="맑은 고딕"/>
        </w:rPr>
        <w:t>Observer(Object), View</w:t>
      </w:r>
      <w:r w:rsidR="004C7515">
        <w:rPr>
          <w:rFonts w:ascii="맑은 고딕" w:eastAsia="맑은 고딕" w:hAnsi="맑은 고딕"/>
        </w:rPr>
        <w:t xml:space="preserve">, </w:t>
      </w:r>
      <w:r w:rsidR="00D57311">
        <w:rPr>
          <w:rFonts w:ascii="맑은 고딕" w:eastAsia="맑은 고딕" w:hAnsi="맑은 고딕"/>
        </w:rPr>
        <w:t>S</w:t>
      </w:r>
      <w:r w:rsidR="00D57311" w:rsidRPr="00D62B54">
        <w:rPr>
          <w:rFonts w:ascii="맑은 고딕" w:eastAsia="맑은 고딕" w:hAnsi="맑은 고딕"/>
        </w:rPr>
        <w:t>ubscriber</w:t>
      </w:r>
      <w:r>
        <w:rPr>
          <w:rFonts w:ascii="맑은 고딕" w:eastAsia="맑은 고딕" w:hAnsi="맑은 고딕"/>
        </w:rPr>
        <w:t xml:space="preserve"> </w:t>
      </w:r>
      <w:r w:rsidR="004C7515">
        <w:rPr>
          <w:rFonts w:ascii="맑은 고딕" w:eastAsia="맑은 고딕" w:hAnsi="맑은 고딕" w:hint="eastAsia"/>
        </w:rPr>
        <w:t>네</w:t>
      </w:r>
      <w:r>
        <w:rPr>
          <w:rFonts w:ascii="맑은 고딕" w:eastAsia="맑은 고딕" w:hAnsi="맑은 고딕" w:hint="eastAsia"/>
        </w:rPr>
        <w:t xml:space="preserve"> 파일로 나뉘었습니다.</w:t>
      </w:r>
    </w:p>
    <w:p w:rsidR="00D62B54" w:rsidRDefault="00D62B54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콘솔 창에서 출력을 할 경우, </w:t>
      </w:r>
      <w:r>
        <w:rPr>
          <w:rFonts w:ascii="맑은 고딕" w:eastAsia="맑은 고딕" w:hAnsi="맑은 고딕"/>
        </w:rPr>
        <w:t>View</w:t>
      </w:r>
      <w:r>
        <w:rPr>
          <w:rFonts w:ascii="맑은 고딕" w:eastAsia="맑은 고딕" w:hAnsi="맑은 고딕" w:hint="eastAsia"/>
        </w:rPr>
        <w:t xml:space="preserve">가 콘솔이지만, </w:t>
      </w:r>
      <w:r>
        <w:rPr>
          <w:rFonts w:ascii="맑은 고딕" w:eastAsia="맑은 고딕" w:hAnsi="맑은 고딕"/>
        </w:rPr>
        <w:t xml:space="preserve">Print </w:t>
      </w:r>
      <w:r>
        <w:rPr>
          <w:rFonts w:ascii="맑은 고딕" w:eastAsia="맑은 고딕" w:hAnsi="맑은 고딕" w:hint="eastAsia"/>
        </w:rPr>
        <w:t xml:space="preserve">관련된 부분을 </w:t>
      </w:r>
      <w:r>
        <w:rPr>
          <w:rFonts w:ascii="맑은 고딕" w:eastAsia="맑은 고딕" w:hAnsi="맑은 고딕"/>
        </w:rPr>
        <w:t xml:space="preserve">View </w:t>
      </w:r>
      <w:r>
        <w:rPr>
          <w:rFonts w:ascii="맑은 고딕" w:eastAsia="맑은 고딕" w:hAnsi="맑은 고딕" w:hint="eastAsia"/>
        </w:rPr>
        <w:t>파일로 몰아 넣었습니다.</w:t>
      </w:r>
    </w:p>
    <w:p w:rsidR="00D62B54" w:rsidRDefault="00D62B54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Subject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속 값만 변경되면 </w:t>
      </w:r>
      <w:r>
        <w:rPr>
          <w:rFonts w:ascii="맑은 고딕" w:eastAsia="맑은 고딕" w:hAnsi="맑은 고딕"/>
        </w:rPr>
        <w:t>Observer</w:t>
      </w:r>
      <w:r>
        <w:rPr>
          <w:rFonts w:ascii="맑은 고딕" w:eastAsia="맑은 고딕" w:hAnsi="맑은 고딕" w:hint="eastAsia"/>
        </w:rPr>
        <w:t xml:space="preserve">는 아무런 변경 없이 이벤트로 호출하여 </w:t>
      </w:r>
      <w:r>
        <w:rPr>
          <w:rFonts w:ascii="맑은 고딕" w:eastAsia="맑은 고딕" w:hAnsi="맑은 고딕"/>
        </w:rPr>
        <w:t>View</w:t>
      </w:r>
      <w:r>
        <w:rPr>
          <w:rFonts w:ascii="맑은 고딕" w:eastAsia="맑은 고딕" w:hAnsi="맑은 고딕" w:hint="eastAsia"/>
        </w:rPr>
        <w:t>로 출력하는 프로그램입니다.</w:t>
      </w:r>
    </w:p>
    <w:p w:rsidR="00D57311" w:rsidRDefault="00D57311" w:rsidP="00D5731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</w:t>
      </w:r>
      <w:r w:rsidRPr="00D62B54">
        <w:rPr>
          <w:rFonts w:ascii="맑은 고딕" w:eastAsia="맑은 고딕" w:hAnsi="맑은 고딕"/>
        </w:rPr>
        <w:t>ubscriber</w:t>
      </w:r>
      <w:r>
        <w:rPr>
          <w:rFonts w:ascii="맑은 고딕" w:eastAsia="맑은 고딕" w:hAnsi="맑은 고딕" w:hint="eastAsia"/>
        </w:rPr>
        <w:t xml:space="preserve">는 구독자를 의미하며, 구독자들에게 </w:t>
      </w:r>
      <w:r>
        <w:rPr>
          <w:rFonts w:ascii="맑은 고딕" w:eastAsia="맑은 고딕" w:hAnsi="맑은 고딕"/>
        </w:rPr>
        <w:t>Subject</w:t>
      </w:r>
      <w:r>
        <w:rPr>
          <w:rFonts w:ascii="맑은 고딕" w:eastAsia="맑은 고딕" w:hAnsi="맑은 고딕" w:hint="eastAsia"/>
        </w:rPr>
        <w:t>를 출력합니다.</w:t>
      </w:r>
    </w:p>
    <w:p w:rsidR="00F15469" w:rsidRDefault="00D62B54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Observer는 오직 </w:t>
      </w:r>
      <w:r>
        <w:rPr>
          <w:rFonts w:ascii="맑은 고딕" w:eastAsia="맑은 고딕" w:hAnsi="맑은 고딕"/>
        </w:rPr>
        <w:t>Subject</w:t>
      </w:r>
      <w:r>
        <w:rPr>
          <w:rFonts w:ascii="맑은 고딕" w:eastAsia="맑은 고딕" w:hAnsi="맑은 고딕" w:hint="eastAsia"/>
        </w:rPr>
        <w:t>를 관찰만 하며,</w:t>
      </w:r>
      <w:r>
        <w:rPr>
          <w:rFonts w:ascii="맑은 고딕" w:eastAsia="맑은 고딕" w:hAnsi="맑은 고딕"/>
        </w:rPr>
        <w:t xml:space="preserve"> Subject</w:t>
      </w:r>
      <w:r>
        <w:rPr>
          <w:rFonts w:ascii="맑은 고딕" w:eastAsia="맑은 고딕" w:hAnsi="맑은 고딕" w:hint="eastAsia"/>
        </w:rPr>
        <w:t xml:space="preserve">는 </w:t>
      </w:r>
      <w:r w:rsidR="00F15469">
        <w:rPr>
          <w:rFonts w:ascii="맑은 고딕" w:eastAsia="맑은 고딕" w:hAnsi="맑은 고딕"/>
        </w:rPr>
        <w:t>Observe</w:t>
      </w:r>
      <w:r>
        <w:rPr>
          <w:rFonts w:ascii="맑은 고딕" w:eastAsia="맑은 고딕" w:hAnsi="맑은 고딕" w:hint="eastAsia"/>
        </w:rPr>
        <w:t>에게 관찰만 당합니다.</w:t>
      </w:r>
    </w:p>
    <w:p w:rsidR="00F15469" w:rsidRDefault="00F1546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D62B54" w:rsidRDefault="00F15469" w:rsidP="00F15469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프로그램 코드</w:t>
      </w:r>
    </w:p>
    <w:p w:rsidR="00F15469" w:rsidRDefault="00F15469" w:rsidP="00CF06B6">
      <w:pPr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Observer</w:t>
      </w:r>
      <w:r>
        <w:rPr>
          <w:rFonts w:ascii="맑은 고딕" w:eastAsia="맑은 고딕" w:hAnsi="맑은 고딕"/>
        </w:rPr>
        <w:t>_Controller</w:t>
      </w:r>
      <w:proofErr w:type="spell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Observer_Model</w:t>
      </w:r>
      <w:proofErr w:type="spell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Observer_View</w:t>
      </w:r>
      <w:proofErr w:type="spellEnd"/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패턴으로 작성하다가 급하게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>패턴으로 돌린 파일 입니다.</w:t>
      </w:r>
    </w:p>
    <w:p w:rsidR="00F15469" w:rsidRDefault="00F15469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완성된 프로그램에는 의미가 없을 지 몰라도, 이렇게 많이 고민했다는 것을 교수님께 알려드리고 싶습니다.</w:t>
      </w:r>
    </w:p>
    <w:p w:rsidR="00F15469" w:rsidRDefault="00F15469" w:rsidP="00CF06B6">
      <w:pPr>
        <w:rPr>
          <w:rFonts w:ascii="맑은 고딕" w:eastAsia="맑은 고딕" w:hAnsi="맑은 고딕"/>
        </w:rPr>
      </w:pPr>
    </w:p>
    <w:p w:rsidR="00381B03" w:rsidRDefault="00F15469" w:rsidP="00CF06B6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</w:rPr>
        <w:t>O</w:t>
      </w:r>
      <w:r w:rsidR="00D57311">
        <w:rPr>
          <w:rFonts w:ascii="맑은 고딕" w:eastAsia="맑은 고딕" w:hAnsi="맑은 고딕"/>
        </w:rPr>
        <w:t xml:space="preserve">bserver, Subject, View, </w:t>
      </w:r>
      <w:r w:rsidR="00D57311">
        <w:rPr>
          <w:rFonts w:ascii="맑은 고딕" w:eastAsia="맑은 고딕" w:hAnsi="맑은 고딕"/>
        </w:rPr>
        <w:t>S</w:t>
      </w:r>
      <w:r w:rsidR="00D57311" w:rsidRPr="00D62B54">
        <w:rPr>
          <w:rFonts w:ascii="맑은 고딕" w:eastAsia="맑은 고딕" w:hAnsi="맑은 고딕"/>
        </w:rPr>
        <w:t>ubscriber</w:t>
      </w:r>
      <w:r>
        <w:rPr>
          <w:rFonts w:ascii="맑은 고딕" w:eastAsia="맑은 고딕" w:hAnsi="맑은 고딕" w:hint="eastAsia"/>
        </w:rPr>
        <w:t>가 완성된 프로그램 입니다.</w:t>
      </w:r>
      <w:r w:rsidR="002D274A" w:rsidRPr="002D274A">
        <w:rPr>
          <w:rFonts w:ascii="맑은 고딕" w:eastAsia="맑은 고딕" w:hAnsi="맑은 고딕"/>
          <w:noProof/>
        </w:rPr>
        <w:t xml:space="preserve"> </w:t>
      </w:r>
      <w:r w:rsidR="002D274A">
        <w:rPr>
          <w:rFonts w:ascii="맑은 고딕" w:eastAsia="맑은 고딕" w:hAnsi="맑은 고딕"/>
          <w:noProof/>
        </w:rPr>
        <w:drawing>
          <wp:inline distT="0" distB="0" distL="0" distR="0" wp14:anchorId="6AB0FB0D" wp14:editId="229C17BD">
            <wp:extent cx="5265420" cy="22250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4A" w:rsidRDefault="002D274A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t>전체적인 프로그램 흐름을 그림판으로 그려봤습니다.</w:t>
      </w:r>
    </w:p>
    <w:p w:rsidR="0054699A" w:rsidRDefault="002D274A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코드는 </w:t>
      </w:r>
      <w:r w:rsidR="00BC1999">
        <w:rPr>
          <w:rFonts w:ascii="맑은 고딕" w:eastAsia="맑은 고딕" w:hAnsi="맑은 고딕" w:hint="eastAsia"/>
        </w:rPr>
        <w:t>너무 긴 나머지,</w:t>
      </w:r>
      <w:r w:rsidR="00BC1999">
        <w:rPr>
          <w:rFonts w:ascii="맑은 고딕" w:eastAsia="맑은 고딕" w:hAnsi="맑은 고딕"/>
        </w:rPr>
        <w:t xml:space="preserve"> </w:t>
      </w:r>
      <w:r w:rsidR="00BC1999">
        <w:rPr>
          <w:rFonts w:ascii="맑은 고딕" w:eastAsia="맑은 고딕" w:hAnsi="맑은 고딕" w:hint="eastAsia"/>
        </w:rPr>
        <w:t>가독성을 위해 다음 페이지 한장으로 넘긴 점 양해 부탁드립니다.</w:t>
      </w: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Pr="002D274A" w:rsidRDefault="00BC1999" w:rsidP="00CF06B6">
      <w:pPr>
        <w:rPr>
          <w:rFonts w:ascii="맑은 고딕" w:eastAsia="맑은 고딕" w:hAnsi="맑은 고딕" w:hint="eastAsia"/>
        </w:rPr>
      </w:pPr>
    </w:p>
    <w:p w:rsidR="00BC1999" w:rsidRPr="00BC1999" w:rsidRDefault="00BC1999" w:rsidP="00BC19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굴림체" w:eastAsia="굴림체" w:hAnsi="굴림체" w:cs="굴림체"/>
          <w:color w:val="A9B7C6"/>
          <w:sz w:val="14"/>
          <w:szCs w:val="14"/>
        </w:rPr>
      </w:pP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lastRenderedPageBreak/>
        <w:t xml:space="preserve">import 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datetime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as 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d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import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urllib.request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import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json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class 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Subject: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r w:rsidRPr="00BC1999">
        <w:rPr>
          <w:rFonts w:ascii="굴림체" w:eastAsia="굴림체" w:hAnsi="굴림체" w:cs="굴림체" w:hint="eastAsia"/>
          <w:color w:val="B200B2"/>
          <w:sz w:val="14"/>
          <w:szCs w:val="14"/>
        </w:rPr>
        <w:t>__</w:t>
      </w:r>
      <w:proofErr w:type="spellStart"/>
      <w:r w:rsidRPr="00BC1999">
        <w:rPr>
          <w:rFonts w:ascii="굴림체" w:eastAsia="굴림체" w:hAnsi="굴림체" w:cs="굴림체" w:hint="eastAsia"/>
          <w:color w:val="B200B2"/>
          <w:sz w:val="14"/>
          <w:szCs w:val="14"/>
        </w:rPr>
        <w:t>init</w:t>
      </w:r>
      <w:proofErr w:type="spellEnd"/>
      <w:r w:rsidRPr="00BC1999">
        <w:rPr>
          <w:rFonts w:ascii="굴림체" w:eastAsia="굴림체" w:hAnsi="굴림체" w:cs="굴림체" w:hint="eastAsia"/>
          <w:color w:val="B200B2"/>
          <w:sz w:val="14"/>
          <w:szCs w:val="14"/>
        </w:rPr>
        <w:t>__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.today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d.datetime.today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.today.timetuple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.url = 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'http://52.78.1.91/weather?date={}{}{}&amp;time={}{}'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.format(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.ts.tm_year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.ts.tm_mon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.ts.tm_mday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.ts.tm_hour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- </w:t>
      </w:r>
      <w:r w:rsidRPr="00BC1999">
        <w:rPr>
          <w:rFonts w:ascii="굴림체" w:eastAsia="굴림체" w:hAnsi="굴림체" w:cs="굴림체" w:hint="eastAsia"/>
          <w:color w:val="6897BB"/>
          <w:sz w:val="14"/>
          <w:szCs w:val="14"/>
        </w:rPr>
        <w:t>2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.ts.tm_min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.u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urllib.request.urlopen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.url)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.data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.u.read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.j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json.loads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.data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.temp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.j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[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"temperature"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]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.humidity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.j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[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"humidity"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]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.weather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</w:t>
      </w:r>
      <w:proofErr w:type="spellStart"/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미구현</w:t>
      </w:r>
      <w:proofErr w:type="spellEnd"/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C1999">
        <w:rPr>
          <w:rFonts w:ascii="굴림체" w:eastAsia="굴림체" w:hAnsi="굴림체" w:cs="굴림체" w:hint="eastAsia"/>
          <w:color w:val="FFC66D"/>
          <w:sz w:val="14"/>
          <w:szCs w:val="14"/>
        </w:rPr>
        <w:t>replaceDay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today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d.datetime.today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replaceYear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년을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replaceMonth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월을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일을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replaceHour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시간을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replaceMinute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분을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replaceSecond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초를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.today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today.replace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AA4926"/>
          <w:sz w:val="14"/>
          <w:szCs w:val="14"/>
        </w:rPr>
        <w:t>year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=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replaceYear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C1999">
        <w:rPr>
          <w:rFonts w:ascii="굴림체" w:eastAsia="굴림체" w:hAnsi="굴림체" w:cs="굴림체" w:hint="eastAsia"/>
          <w:color w:val="AA4926"/>
          <w:sz w:val="14"/>
          <w:szCs w:val="14"/>
        </w:rPr>
        <w:t>month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=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replaceMonth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C1999">
        <w:rPr>
          <w:rFonts w:ascii="굴림체" w:eastAsia="굴림체" w:hAnsi="굴림체" w:cs="굴림체" w:hint="eastAsia"/>
          <w:color w:val="AA4926"/>
          <w:sz w:val="14"/>
          <w:szCs w:val="14"/>
        </w:rPr>
        <w:t>day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=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replaceDay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C1999">
        <w:rPr>
          <w:rFonts w:ascii="굴림체" w:eastAsia="굴림체" w:hAnsi="굴림체" w:cs="굴림체" w:hint="eastAsia"/>
          <w:color w:val="AA4926"/>
          <w:sz w:val="14"/>
          <w:szCs w:val="14"/>
        </w:rPr>
        <w:t>hour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=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replaceHour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C1999">
        <w:rPr>
          <w:rFonts w:ascii="굴림체" w:eastAsia="굴림체" w:hAnsi="굴림체" w:cs="굴림체" w:hint="eastAsia"/>
          <w:color w:val="AA4926"/>
          <w:sz w:val="14"/>
          <w:szCs w:val="14"/>
        </w:rPr>
        <w:t>minute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=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replaceMinute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C1999">
        <w:rPr>
          <w:rFonts w:ascii="굴림체" w:eastAsia="굴림체" w:hAnsi="굴림체" w:cs="굴림체" w:hint="eastAsia"/>
          <w:color w:val="AA4926"/>
          <w:sz w:val="14"/>
          <w:szCs w:val="14"/>
        </w:rPr>
        <w:t>second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=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replaceSecond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.today.timetuple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C1999">
        <w:rPr>
          <w:rFonts w:ascii="굴림체" w:eastAsia="굴림체" w:hAnsi="굴림체" w:cs="굴림체" w:hint="eastAsia"/>
          <w:color w:val="FFC66D"/>
          <w:sz w:val="14"/>
          <w:szCs w:val="14"/>
        </w:rPr>
        <w:t>replaceWeather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.weather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str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"날씨를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# 해당 부분을 </w:t>
      </w:r>
      <w:proofErr w:type="spellStart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>json</w:t>
      </w:r>
      <w:proofErr w:type="spellEnd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 코드로 구현해서 그런지 </w:t>
      </w:r>
      <w:proofErr w:type="spellStart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로 </w:t>
      </w:r>
      <w:proofErr w:type="spellStart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>수정하려니</w:t>
      </w:r>
      <w:proofErr w:type="spellEnd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 에러 발생.</w:t>
      </w:r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br/>
        <w:t xml:space="preserve">    # 해당 오류 수정하려고 애썼는데 실패.</w:t>
      </w:r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br/>
        <w:t xml:space="preserve">    # </w:t>
      </w:r>
      <w:proofErr w:type="spellStart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>중요한건</w:t>
      </w:r>
      <w:proofErr w:type="spellEnd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 </w:t>
      </w:r>
      <w:proofErr w:type="spellStart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>옵저버</w:t>
      </w:r>
      <w:proofErr w:type="spellEnd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 패턴이니 </w:t>
      </w:r>
      <w:proofErr w:type="spellStart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>옵저버</w:t>
      </w:r>
      <w:proofErr w:type="spellEnd"/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 패턴을 구현하려고 시도한 점에 의의를 가지자.</w:t>
      </w:r>
      <w:r w:rsidRPr="00BC1999">
        <w:rPr>
          <w:rFonts w:ascii="굴림체" w:eastAsia="굴림체" w:hAnsi="굴림체" w:cs="굴림체" w:hint="eastAsia"/>
          <w:color w:val="808080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C1999">
        <w:rPr>
          <w:rFonts w:ascii="굴림체" w:eastAsia="굴림체" w:hAnsi="굴림체" w:cs="굴림체" w:hint="eastAsia"/>
          <w:color w:val="FFC66D"/>
          <w:sz w:val="14"/>
          <w:szCs w:val="14"/>
        </w:rPr>
        <w:t>replaceTempHumidity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.replaceTemp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온도를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.replaceHumidity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"바꿀 습도를 입력해주세요 : 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C1999">
        <w:rPr>
          <w:rFonts w:ascii="굴림체" w:eastAsia="굴림체" w:hAnsi="굴림체" w:cs="굴림체" w:hint="eastAsia"/>
          <w:color w:val="FFC66D"/>
          <w:sz w:val="14"/>
          <w:szCs w:val="14"/>
        </w:rPr>
        <w:t>todayNow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.today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d.datetime.today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.today.timetuple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C1999">
        <w:rPr>
          <w:rFonts w:ascii="굴림체" w:eastAsia="굴림체" w:hAnsi="굴림체" w:cs="굴림체" w:hint="eastAsia"/>
          <w:color w:val="FFC66D"/>
          <w:sz w:val="14"/>
          <w:szCs w:val="14"/>
        </w:rPr>
        <w:t>weatherNow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.weather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</w:t>
      </w:r>
      <w:proofErr w:type="spellStart"/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미구현</w:t>
      </w:r>
      <w:proofErr w:type="spellEnd"/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br/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br/>
        <w:t xml:space="preserve">    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C1999">
        <w:rPr>
          <w:rFonts w:ascii="굴림체" w:eastAsia="굴림체" w:hAnsi="굴림체" w:cs="굴림체" w:hint="eastAsia"/>
          <w:color w:val="FFC66D"/>
          <w:sz w:val="14"/>
          <w:szCs w:val="14"/>
        </w:rPr>
        <w:t>tempHumidityNow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.url = 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'http://52.78.1.91/weather?date={}{}{}&amp;time={}{}'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.format(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.ts.tm_year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.ts.tm_mon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.ts.tm_mday</w:t>
      </w:r>
      <w:proofErr w:type="spellEnd"/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.ts.tm_hour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- </w:t>
      </w:r>
      <w:r w:rsidRPr="00BC1999">
        <w:rPr>
          <w:rFonts w:ascii="굴림체" w:eastAsia="굴림체" w:hAnsi="굴림체" w:cs="굴림체" w:hint="eastAsia"/>
          <w:color w:val="6897BB"/>
          <w:sz w:val="14"/>
          <w:szCs w:val="14"/>
        </w:rPr>
        <w:t>2</w:t>
      </w:r>
      <w:r w:rsidRPr="00BC1999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.ts.tm_min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.u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urllib.request.urlopen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.url)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.data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.u.read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.j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json.loads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.data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.temp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.j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[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"temperature"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]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.humidity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= </w:t>
      </w:r>
      <w:proofErr w:type="spellStart"/>
      <w:r w:rsidRPr="00BC1999">
        <w:rPr>
          <w:rFonts w:ascii="굴림체" w:eastAsia="굴림체" w:hAnsi="굴림체" w:cs="굴림체" w:hint="eastAsia"/>
          <w:color w:val="94558D"/>
          <w:sz w:val="14"/>
          <w:szCs w:val="14"/>
        </w:rPr>
        <w:t>self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.j</w:t>
      </w:r>
      <w:proofErr w:type="spellEnd"/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[</w:t>
      </w:r>
      <w:r w:rsidRPr="00BC1999">
        <w:rPr>
          <w:rFonts w:ascii="굴림체" w:eastAsia="굴림체" w:hAnsi="굴림체" w:cs="굴림체" w:hint="eastAsia"/>
          <w:color w:val="6A8759"/>
          <w:sz w:val="14"/>
          <w:szCs w:val="14"/>
        </w:rPr>
        <w:t>"humidity"</w:t>
      </w:r>
      <w:r w:rsidRPr="00BC1999">
        <w:rPr>
          <w:rFonts w:ascii="굴림체" w:eastAsia="굴림체" w:hAnsi="굴림체" w:cs="굴림체" w:hint="eastAsia"/>
          <w:color w:val="A9B7C6"/>
          <w:sz w:val="14"/>
          <w:szCs w:val="14"/>
        </w:rPr>
        <w:t>]</w:t>
      </w:r>
    </w:p>
    <w:p w:rsidR="0054699A" w:rsidRPr="0054699A" w:rsidRDefault="0054699A" w:rsidP="0054699A">
      <w:pPr>
        <w:jc w:val="center"/>
        <w:rPr>
          <w:rFonts w:ascii="맑은 고딕" w:eastAsia="맑은 고딕" w:hAnsi="맑은 고딕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Subject</w:t>
      </w:r>
      <w:r>
        <w:rPr>
          <w:rFonts w:ascii="맑은 고딕" w:eastAsia="맑은 고딕" w:hAnsi="맑은 고딕"/>
          <w:color w:val="A6A6A6" w:themeColor="background1" w:themeShade="A6"/>
          <w:sz w:val="16"/>
          <w:szCs w:val="16"/>
        </w:rPr>
        <w:t>.</w:t>
      </w: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py 코드이다.</w:t>
      </w:r>
    </w:p>
    <w:p w:rsidR="0054699A" w:rsidRDefault="0054699A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날씨 프로그램을 작성하던 도중, </w:t>
      </w: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 xml:space="preserve">날짜(시간)마다 날씨가 바뀌니까 인터넷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 xml:space="preserve">을 </w:t>
      </w:r>
      <w:proofErr w:type="spellStart"/>
      <w:r>
        <w:rPr>
          <w:rFonts w:ascii="맑은 고딕" w:eastAsia="맑은 고딕" w:hAnsi="맑은 고딕"/>
        </w:rPr>
        <w:t>json</w:t>
      </w:r>
      <w:proofErr w:type="spellEnd"/>
      <w:r>
        <w:rPr>
          <w:rFonts w:ascii="맑은 고딕" w:eastAsia="맑은 고딕" w:hAnsi="맑은 고딕" w:hint="eastAsia"/>
        </w:rPr>
        <w:t>코드로 받아서 출력시키는 것이 어떨까?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 생각을 했습니다.</w:t>
      </w:r>
    </w:p>
    <w:p w:rsidR="0054699A" w:rsidRDefault="0054699A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인터넷에 </w:t>
      </w:r>
      <w:proofErr w:type="spellStart"/>
      <w:r>
        <w:rPr>
          <w:rFonts w:ascii="맑은 고딕" w:eastAsia="맑은 고딕" w:hAnsi="맑은 고딕" w:hint="eastAsia"/>
        </w:rPr>
        <w:t>json</w:t>
      </w:r>
      <w:proofErr w:type="spellEnd"/>
      <w:r>
        <w:rPr>
          <w:rFonts w:ascii="맑은 고딕" w:eastAsia="맑은 고딕" w:hAnsi="맑은 고딕" w:hint="eastAsia"/>
        </w:rPr>
        <w:t xml:space="preserve">을 받아오는 방법을 검색해 1학기 소프트웨어 프로젝트 I 때 쓰였던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>을 이용해 작성했습니다.</w:t>
      </w:r>
    </w:p>
    <w:p w:rsidR="0054699A" w:rsidRDefault="0054699A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해당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 xml:space="preserve">은 </w:t>
      </w:r>
      <w:r>
        <w:rPr>
          <w:rFonts w:ascii="굴림체" w:eastAsia="굴림체" w:hAnsi="굴림체" w:hint="eastAsia"/>
          <w:color w:val="000000"/>
          <w:sz w:val="20"/>
          <w:szCs w:val="20"/>
        </w:rPr>
        <w:t>{"code": "success", "temperature": 13.2, "humidity": 31}</w:t>
      </w:r>
      <w:r>
        <w:rPr>
          <w:rFonts w:ascii="굴림체" w:eastAsia="굴림체" w:hAnsi="굴림체"/>
          <w:color w:val="000000"/>
          <w:sz w:val="20"/>
          <w:szCs w:val="20"/>
        </w:rPr>
        <w:t xml:space="preserve"> </w:t>
      </w:r>
      <w:r w:rsidRPr="0054699A">
        <w:rPr>
          <w:rFonts w:ascii="맑은 고딕" w:eastAsia="맑은 고딕" w:hAnsi="맑은 고딕" w:hint="eastAsia"/>
        </w:rPr>
        <w:t xml:space="preserve">값을 가지고 있으며, </w:t>
      </w:r>
      <w:proofErr w:type="spellStart"/>
      <w:r w:rsidRPr="0054699A">
        <w:rPr>
          <w:rFonts w:ascii="맑은 고딕" w:eastAsia="맑은 고딕" w:hAnsi="맑은 고딕"/>
        </w:rPr>
        <w:t>json</w:t>
      </w:r>
      <w:proofErr w:type="spellEnd"/>
      <w:r w:rsidRPr="0054699A">
        <w:rPr>
          <w:rFonts w:ascii="맑은 고딕" w:eastAsia="맑은 고딕" w:hAnsi="맑은 고딕" w:hint="eastAsia"/>
        </w:rPr>
        <w:t xml:space="preserve">을 이용해 필요한 정보인 </w:t>
      </w:r>
      <w:r w:rsidRPr="0054699A">
        <w:rPr>
          <w:rFonts w:ascii="맑은 고딕" w:eastAsia="맑은 고딕" w:hAnsi="맑은 고딕"/>
        </w:rPr>
        <w:t>temperature, humidity</w:t>
      </w:r>
      <w:r w:rsidRPr="0054699A">
        <w:rPr>
          <w:rFonts w:ascii="맑은 고딕" w:eastAsia="맑은 고딕" w:hAnsi="맑은 고딕" w:hint="eastAsia"/>
        </w:rPr>
        <w:t xml:space="preserve">만 </w:t>
      </w:r>
      <w:r>
        <w:rPr>
          <w:rFonts w:ascii="맑은 고딕" w:eastAsia="맑은 고딕" w:hAnsi="맑은 고딕" w:hint="eastAsia"/>
        </w:rPr>
        <w:t>가지고 왔습니다.</w:t>
      </w:r>
    </w:p>
    <w:p w:rsidR="0054699A" w:rsidRDefault="00BC1999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하지만 해당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 xml:space="preserve">은 정보 저장 기간이 짧아, 내가 날짜를 2001년 12월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일로 바꾼다면 분명 오류가 발생할 것 입니다.</w:t>
      </w:r>
    </w:p>
    <w:p w:rsidR="00BC1999" w:rsidRPr="00BC1999" w:rsidRDefault="00BC1999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해당 부분까지 오류를 해결 하기 위해선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 xml:space="preserve"> 항상 최신의 정보 값을 주는 </w:t>
      </w:r>
      <w:proofErr w:type="spellStart"/>
      <w:r>
        <w:rPr>
          <w:rFonts w:ascii="맑은 고딕" w:eastAsia="맑은 고딕" w:hAnsi="맑은 고딕"/>
        </w:rPr>
        <w:t>api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>을 받아와야 하지만, 시간이 너무 부족해서 구현하지 못했습니다.</w:t>
      </w:r>
    </w:p>
    <w:p w:rsidR="0054699A" w:rsidRDefault="00BC1999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또한 온도와 </w:t>
      </w:r>
      <w:proofErr w:type="gramStart"/>
      <w:r>
        <w:rPr>
          <w:rFonts w:ascii="맑은 고딕" w:eastAsia="맑은 고딕" w:hAnsi="맑은 고딕" w:hint="eastAsia"/>
        </w:rPr>
        <w:t>습도 뿐만</w:t>
      </w:r>
      <w:proofErr w:type="gramEnd"/>
      <w:r>
        <w:rPr>
          <w:rFonts w:ascii="맑은 고딕" w:eastAsia="맑은 고딕" w:hAnsi="맑은 고딕" w:hint="eastAsia"/>
        </w:rPr>
        <w:t xml:space="preserve"> 아니라 날씨 정보 까지 구현하고 싶었지만, 제가 가지고 있던 </w:t>
      </w:r>
      <w:proofErr w:type="spellStart"/>
      <w:r>
        <w:rPr>
          <w:rFonts w:ascii="맑은 고딕" w:eastAsia="맑은 고딕" w:hAnsi="맑은 고딕"/>
        </w:rPr>
        <w:t>api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url</w:t>
      </w:r>
      <w:proofErr w:type="spellEnd"/>
      <w:r>
        <w:rPr>
          <w:rFonts w:ascii="맑은 고딕" w:eastAsia="맑은 고딕" w:hAnsi="맑은 고딕" w:hint="eastAsia"/>
        </w:rPr>
        <w:t>은 날씨 정보가 없어 구현하지 못했습니다.</w:t>
      </w:r>
    </w:p>
    <w:p w:rsidR="00BC1999" w:rsidRDefault="00BC1999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짧은 시간에 배우지 못한 모듈을 </w:t>
      </w:r>
      <w:r>
        <w:rPr>
          <w:rFonts w:ascii="맑은 고딕" w:eastAsia="맑은 고딕" w:hAnsi="맑은 고딕"/>
        </w:rPr>
        <w:t>import</w:t>
      </w:r>
      <w:r>
        <w:rPr>
          <w:rFonts w:ascii="맑은 고딕" w:eastAsia="맑은 고딕" w:hAnsi="맑은 고딕" w:hint="eastAsia"/>
        </w:rPr>
        <w:t xml:space="preserve">해서 사용하느라 프로그램 완성도가 많이 떨어집니다. 하지만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>패턴을 공부하는 이의에서 작성한 프로그램이기 때문에 완성도가 떨어져도 교수님의 양해 부탁드립니다.</w:t>
      </w: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C1999" w:rsidRDefault="00BC1999" w:rsidP="00CF06B6">
      <w:pPr>
        <w:rPr>
          <w:rFonts w:ascii="맑은 고딕" w:eastAsia="맑은 고딕" w:hAnsi="맑은 고딕"/>
        </w:rPr>
      </w:pPr>
    </w:p>
    <w:p w:rsidR="00B947B5" w:rsidRDefault="00B947B5" w:rsidP="00CF06B6">
      <w:pPr>
        <w:rPr>
          <w:rFonts w:ascii="맑은 고딕" w:eastAsia="맑은 고딕" w:hAnsi="맑은 고딕"/>
        </w:rPr>
      </w:pPr>
    </w:p>
    <w:p w:rsidR="00B947B5" w:rsidRDefault="00B947B5" w:rsidP="00CF06B6">
      <w:pPr>
        <w:rPr>
          <w:rFonts w:ascii="맑은 고딕" w:eastAsia="맑은 고딕" w:hAnsi="맑은 고딕"/>
        </w:rPr>
      </w:pPr>
    </w:p>
    <w:p w:rsidR="00B947B5" w:rsidRDefault="00B947B5" w:rsidP="00CF06B6">
      <w:pPr>
        <w:rPr>
          <w:rFonts w:ascii="맑은 고딕" w:eastAsia="맑은 고딕" w:hAnsi="맑은 고딕"/>
        </w:rPr>
      </w:pPr>
    </w:p>
    <w:p w:rsidR="00B947B5" w:rsidRDefault="00B947B5" w:rsidP="00CF06B6">
      <w:pPr>
        <w:rPr>
          <w:rFonts w:ascii="맑은 고딕" w:eastAsia="맑은 고딕" w:hAnsi="맑은 고딕"/>
        </w:rPr>
      </w:pPr>
    </w:p>
    <w:p w:rsidR="00B947B5" w:rsidRDefault="00B947B5" w:rsidP="00CF06B6">
      <w:pPr>
        <w:rPr>
          <w:rFonts w:ascii="맑은 고딕" w:eastAsia="맑은 고딕" w:hAnsi="맑은 고딕"/>
        </w:rPr>
      </w:pPr>
    </w:p>
    <w:p w:rsidR="00B947B5" w:rsidRDefault="00B947B5" w:rsidP="00CF06B6">
      <w:pPr>
        <w:rPr>
          <w:rFonts w:ascii="맑은 고딕" w:eastAsia="맑은 고딕" w:hAnsi="맑은 고딕" w:hint="eastAsia"/>
        </w:rPr>
      </w:pPr>
    </w:p>
    <w:p w:rsidR="00D57311" w:rsidRPr="00D57311" w:rsidRDefault="00D57311" w:rsidP="00D57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굴림체" w:eastAsia="굴림체" w:hAnsi="굴림체" w:cs="굴림체"/>
          <w:color w:val="A9B7C6"/>
          <w:sz w:val="14"/>
          <w:szCs w:val="14"/>
        </w:rPr>
      </w:pP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lastRenderedPageBreak/>
        <w:t xml:space="preserve">from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Subject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import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import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View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as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view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import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Subscriber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as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subscriber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r w:rsidRPr="00D57311">
        <w:rPr>
          <w:rFonts w:ascii="굴림체" w:eastAsia="굴림체" w:hAnsi="굴림체" w:cs="굴림체" w:hint="eastAsia"/>
          <w:color w:val="FFC66D"/>
          <w:sz w:val="14"/>
          <w:szCs w:val="14"/>
        </w:rPr>
        <w:t>Main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re 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0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br/>
        <w:t xml:space="preserve">   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 = Subject()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>while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(re !=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9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"==================관리자 화면====================="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view.day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subject.ts.tm_year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subject.ts.tm_mon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subject.ts.tm_mday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subject.ts.tm_hour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subject.ts.tm_min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subject.ts.tm_sec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view.tempHumidity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subject.temp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subject.humidity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view.weather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subject.weather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view.menu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() </w:t>
      </w:r>
      <w:r w:rsidRPr="00D57311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# self 사용이 </w:t>
      </w:r>
      <w:proofErr w:type="spellStart"/>
      <w:r w:rsidRPr="00D57311">
        <w:rPr>
          <w:rFonts w:ascii="굴림체" w:eastAsia="굴림체" w:hAnsi="굴림체" w:cs="굴림체" w:hint="eastAsia"/>
          <w:color w:val="808080"/>
          <w:sz w:val="14"/>
          <w:szCs w:val="14"/>
        </w:rPr>
        <w:t>아니라서</w:t>
      </w:r>
      <w:proofErr w:type="spellEnd"/>
      <w:r w:rsidRPr="00D57311">
        <w:rPr>
          <w:rFonts w:ascii="굴림체" w:eastAsia="굴림체" w:hAnsi="굴림체" w:cs="굴림체" w:hint="eastAsia"/>
          <w:color w:val="808080"/>
          <w:sz w:val="14"/>
          <w:szCs w:val="14"/>
        </w:rPr>
        <w:t xml:space="preserve"> model 말고 Model 사용</w:t>
      </w:r>
      <w:r w:rsidRPr="00D57311">
        <w:rPr>
          <w:rFonts w:ascii="굴림체" w:eastAsia="굴림체" w:hAnsi="굴림체" w:cs="굴림체" w:hint="eastAsia"/>
          <w:color w:val="808080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 </w:t>
      </w:r>
      <w:proofErr w:type="spellStart"/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int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input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"숫자를 입력해주세요. : 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1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subject.replaceDay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2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subject.replaceWeather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3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subject.replaceTempHumidity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4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subject.todayNow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5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subject.weatherNow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re == </w:t>
      </w:r>
      <w:r w:rsidRPr="00D57311">
        <w:rPr>
          <w:rFonts w:ascii="굴림체" w:eastAsia="굴림체" w:hAnsi="굴림체" w:cs="굴림체" w:hint="eastAsia"/>
          <w:color w:val="6897BB"/>
          <w:sz w:val="14"/>
          <w:szCs w:val="14"/>
        </w:rPr>
        <w:t>6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subject.tempHumidityNow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subscriber.subData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subject.ts.tm_year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subject.ts.tm_mon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subject.ts.tm_mday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subject.ts.tm_hour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subject.ts.tm_min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subject.ts.tm_sec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>,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subject.temp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subject.humidity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subject.weather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if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__name__ == 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'__main__'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Main()</w:t>
      </w:r>
    </w:p>
    <w:p w:rsidR="00B947B5" w:rsidRPr="00B947B5" w:rsidRDefault="00B947B5" w:rsidP="00B947B5">
      <w:pPr>
        <w:jc w:val="center"/>
        <w:rPr>
          <w:rFonts w:ascii="맑은 고딕" w:eastAsia="맑은 고딕" w:hAnsi="맑은 고딕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/>
          <w:color w:val="A6A6A6" w:themeColor="background1" w:themeShade="A6"/>
          <w:sz w:val="16"/>
          <w:szCs w:val="16"/>
        </w:rPr>
        <w:t xml:space="preserve">Observer.py </w:t>
      </w: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코드이다.</w:t>
      </w:r>
    </w:p>
    <w:p w:rsidR="00B947B5" w:rsidRDefault="00B947B5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Observer</w:t>
      </w:r>
      <w:r>
        <w:rPr>
          <w:rFonts w:ascii="맑은 고딕" w:eastAsia="맑은 고딕" w:hAnsi="맑은 고딕"/>
        </w:rPr>
        <w:t xml:space="preserve">.py </w:t>
      </w:r>
      <w:r>
        <w:rPr>
          <w:rFonts w:ascii="맑은 고딕" w:eastAsia="맑은 고딕" w:hAnsi="맑은 고딕" w:hint="eastAsia"/>
        </w:rPr>
        <w:t>코드는 매우 직관적입니다.</w:t>
      </w:r>
    </w:p>
    <w:p w:rsidR="00B947B5" w:rsidRDefault="00B947B5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View</w:t>
      </w:r>
      <w:r>
        <w:rPr>
          <w:rFonts w:ascii="맑은 고딕" w:eastAsia="맑은 고딕" w:hAnsi="맑은 고딕" w:hint="eastAsia"/>
        </w:rPr>
        <w:t>.py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함수를 호출해 콘솔창을 띄우고, 사용자의 입력(이벤트)를 받으면 로직에 따라 관찰하고 있는 </w:t>
      </w:r>
      <w:r>
        <w:rPr>
          <w:rFonts w:ascii="맑은 고딕" w:eastAsia="맑은 고딕" w:hAnsi="맑은 고딕"/>
        </w:rPr>
        <w:t>Subject</w:t>
      </w:r>
      <w:r>
        <w:rPr>
          <w:rFonts w:ascii="맑은 고딕" w:eastAsia="맑은 고딕" w:hAnsi="맑은 고딕" w:hint="eastAsia"/>
        </w:rPr>
        <w:t xml:space="preserve">로 넘어가 계산 값만 받고, 다시 </w:t>
      </w:r>
      <w:r>
        <w:rPr>
          <w:rFonts w:ascii="맑은 고딕" w:eastAsia="맑은 고딕" w:hAnsi="맑은 고딕"/>
        </w:rPr>
        <w:t>while</w:t>
      </w:r>
      <w:r>
        <w:rPr>
          <w:rFonts w:ascii="맑은 고딕" w:eastAsia="맑은 고딕" w:hAnsi="맑은 고딕" w:hint="eastAsia"/>
        </w:rPr>
        <w:t xml:space="preserve">문을 돌면서 </w:t>
      </w:r>
      <w:r>
        <w:rPr>
          <w:rFonts w:ascii="맑은 고딕" w:eastAsia="맑은 고딕" w:hAnsi="맑은 고딕"/>
        </w:rPr>
        <w:t>View</w:t>
      </w:r>
      <w:r>
        <w:rPr>
          <w:rFonts w:ascii="맑은 고딕" w:eastAsia="맑은 고딕" w:hAnsi="맑은 고딕" w:hint="eastAsia"/>
        </w:rPr>
        <w:t>로 바뀐 값을 전달합니다.</w:t>
      </w:r>
    </w:p>
    <w:p w:rsidR="00B947B5" w:rsidRDefault="00B947B5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오직 이벤트를 </w:t>
      </w:r>
      <w:r>
        <w:rPr>
          <w:rFonts w:ascii="맑은 고딕" w:eastAsia="맑은 고딕" w:hAnsi="맑은 고딕"/>
        </w:rPr>
        <w:t>Subject</w:t>
      </w:r>
      <w:r>
        <w:rPr>
          <w:rFonts w:ascii="맑은 고딕" w:eastAsia="맑은 고딕" w:hAnsi="맑은 고딕" w:hint="eastAsia"/>
        </w:rPr>
        <w:t xml:space="preserve">로 넘기고, 변경된 값을 받은 후, </w:t>
      </w:r>
      <w:r>
        <w:rPr>
          <w:rFonts w:ascii="맑은 고딕" w:eastAsia="맑은 고딕" w:hAnsi="맑은 고딕"/>
        </w:rPr>
        <w:t>View</w:t>
      </w:r>
      <w:r>
        <w:rPr>
          <w:rFonts w:ascii="맑은 고딕" w:eastAsia="맑은 고딕" w:hAnsi="맑은 고딕" w:hint="eastAsia"/>
        </w:rPr>
        <w:t>로 넘기는 코드입니다.</w:t>
      </w:r>
    </w:p>
    <w:p w:rsidR="00B947B5" w:rsidRPr="00D57311" w:rsidRDefault="00D57311" w:rsidP="00CF06B6">
      <w:r>
        <w:rPr>
          <w:rFonts w:ascii="맑은 고딕" w:eastAsia="맑은 고딕" w:hAnsi="맑은 고딕" w:hint="eastAsia"/>
        </w:rPr>
        <w:t xml:space="preserve">관리자의 입력 값을 받으면 (이벤트가 실행되면) </w:t>
      </w:r>
      <w:r>
        <w:rPr>
          <w:rFonts w:ascii="맑은 고딕" w:eastAsia="맑은 고딕" w:hAnsi="맑은 고딕"/>
        </w:rPr>
        <w:t xml:space="preserve">Subject </w:t>
      </w:r>
      <w:r>
        <w:rPr>
          <w:rFonts w:ascii="맑은 고딕" w:eastAsia="맑은 고딕" w:hAnsi="맑은 고딕" w:hint="eastAsia"/>
        </w:rPr>
        <w:t xml:space="preserve">값이 변경되고, 그 변경 값을 </w:t>
      </w:r>
      <w:r>
        <w:rPr>
          <w:rFonts w:ascii="맑은 고딕" w:eastAsia="맑은 고딕" w:hAnsi="맑은 고딕"/>
        </w:rPr>
        <w:t>Subscriber</w:t>
      </w:r>
      <w:r>
        <w:rPr>
          <w:rFonts w:ascii="맑은 고딕" w:eastAsia="맑은 고딕" w:hAnsi="맑은 고딕" w:hint="eastAsia"/>
        </w:rPr>
        <w:t>로 넘겨 모든 구독자들에게 같은 화면을 보여줍니다.</w:t>
      </w:r>
    </w:p>
    <w:p w:rsidR="00B947B5" w:rsidRDefault="00B947B5" w:rsidP="00CF06B6"/>
    <w:p w:rsidR="00B947B5" w:rsidRDefault="00B947B5" w:rsidP="00CF06B6"/>
    <w:p w:rsidR="00B947B5" w:rsidRDefault="00B947B5" w:rsidP="00CF06B6"/>
    <w:p w:rsidR="00B947B5" w:rsidRPr="00B947B5" w:rsidRDefault="00B947B5" w:rsidP="00CF06B6">
      <w:pPr>
        <w:rPr>
          <w:rFonts w:hint="eastAsia"/>
        </w:rPr>
      </w:pPr>
    </w:p>
    <w:p w:rsidR="00D57311" w:rsidRPr="00D57311" w:rsidRDefault="00B947B5" w:rsidP="00D57311">
      <w:pPr>
        <w:pStyle w:val="HTML1"/>
        <w:shd w:val="clear" w:color="auto" w:fill="2B2B2B"/>
        <w:rPr>
          <w:rFonts w:ascii="굴림체" w:eastAsia="굴림체" w:hAnsi="굴림체" w:cs="굴림체"/>
          <w:color w:val="A9B7C6"/>
          <w:sz w:val="14"/>
          <w:szCs w:val="14"/>
        </w:rPr>
      </w:pP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lastRenderedPageBreak/>
        <w:t xml:space="preserve">def </w:t>
      </w:r>
      <w:r w:rsidRPr="00B947B5">
        <w:rPr>
          <w:rFonts w:ascii="굴림체" w:eastAsia="굴림체" w:hAnsi="굴림체" w:cs="굴림체" w:hint="eastAsia"/>
          <w:color w:val="FFC66D"/>
          <w:sz w:val="14"/>
          <w:szCs w:val="14"/>
        </w:rPr>
        <w:t>day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(year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mon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mday</w:t>
      </w:r>
      <w:proofErr w:type="spellEnd"/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hour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min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sec):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Pr="00B947B5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947B5">
        <w:rPr>
          <w:rFonts w:ascii="굴림체" w:eastAsia="굴림체" w:hAnsi="굴림체" w:cs="굴림체" w:hint="eastAsia"/>
          <w:color w:val="6A8759"/>
          <w:sz w:val="14"/>
          <w:szCs w:val="14"/>
        </w:rPr>
        <w:t>"현재 시간 : {}년 {}월 {}일 {}시 {}분 {}초"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.format(year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mon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mday</w:t>
      </w:r>
      <w:proofErr w:type="spellEnd"/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hour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min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sec))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B947B5">
        <w:rPr>
          <w:rFonts w:ascii="굴림체" w:eastAsia="굴림체" w:hAnsi="굴림체" w:cs="굴림체" w:hint="eastAsia"/>
          <w:color w:val="FFC66D"/>
          <w:sz w:val="14"/>
          <w:szCs w:val="14"/>
        </w:rPr>
        <w:t>tempHumidity</w:t>
      </w:r>
      <w:proofErr w:type="spellEnd"/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(temp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humidity):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947B5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947B5">
        <w:rPr>
          <w:rFonts w:ascii="굴림체" w:eastAsia="굴림체" w:hAnsi="굴림체" w:cs="굴림체" w:hint="eastAsia"/>
          <w:color w:val="6A8759"/>
          <w:sz w:val="14"/>
          <w:szCs w:val="14"/>
        </w:rPr>
        <w:t>"현재 온도 : {}, 현재 습도 : {}"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.format(temp</w:t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humidity))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r w:rsidRPr="00B947B5">
        <w:rPr>
          <w:rFonts w:ascii="굴림체" w:eastAsia="굴림체" w:hAnsi="굴림체" w:cs="굴림체" w:hint="eastAsia"/>
          <w:color w:val="FFC66D"/>
          <w:sz w:val="14"/>
          <w:szCs w:val="14"/>
        </w:rPr>
        <w:t>weather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(weather):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Pr="00B947B5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B947B5">
        <w:rPr>
          <w:rFonts w:ascii="굴림체" w:eastAsia="굴림체" w:hAnsi="굴림체" w:cs="굴림체" w:hint="eastAsia"/>
          <w:color w:val="6A8759"/>
          <w:sz w:val="14"/>
          <w:szCs w:val="14"/>
        </w:rPr>
        <w:t>"날씨 : {}"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t>.format(weather))</w:t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B947B5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="00D57311"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r w:rsidR="00D57311" w:rsidRPr="00D57311">
        <w:rPr>
          <w:rFonts w:ascii="굴림체" w:eastAsia="굴림체" w:hAnsi="굴림체" w:cs="굴림체" w:hint="eastAsia"/>
          <w:color w:val="FFC66D"/>
          <w:sz w:val="14"/>
          <w:szCs w:val="14"/>
        </w:rPr>
        <w:t>menu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():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"==================관리자 메뉴====================="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"1. 날짜 수정"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"2. 날씨 수정"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"3. 온도 수정"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"4. 날짜 갱신"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"5. 날씨 갱신"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"6. 온도 갱신"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"9. 프로그램 종료"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="00D57311"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proofErr w:type="gramEnd"/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="00D57311"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"================================================"</w:t>
      </w:r>
      <w:r w:rsidR="00D57311"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</w:p>
    <w:p w:rsidR="00B947B5" w:rsidRPr="00B947B5" w:rsidRDefault="00B947B5" w:rsidP="00B94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굴림체" w:eastAsia="굴림체" w:hAnsi="굴림체" w:cs="굴림체"/>
          <w:color w:val="A9B7C6"/>
          <w:sz w:val="14"/>
          <w:szCs w:val="14"/>
        </w:rPr>
      </w:pPr>
    </w:p>
    <w:p w:rsidR="0054699A" w:rsidRPr="0054699A" w:rsidRDefault="0054699A" w:rsidP="0054699A">
      <w:pPr>
        <w:jc w:val="center"/>
        <w:rPr>
          <w:rFonts w:ascii="맑은 고딕" w:eastAsia="맑은 고딕" w:hAnsi="맑은 고딕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View 프로그램 전체 코드이다.</w:t>
      </w:r>
    </w:p>
    <w:p w:rsidR="00381B03" w:rsidRDefault="0054699A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Observer, Subject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어떠한 것도 </w:t>
      </w:r>
      <w:r>
        <w:rPr>
          <w:rFonts w:ascii="맑은 고딕" w:eastAsia="맑은 고딕" w:hAnsi="맑은 고딕"/>
        </w:rPr>
        <w:t>import</w:t>
      </w:r>
      <w:r>
        <w:rPr>
          <w:rFonts w:ascii="맑은 고딕" w:eastAsia="맑은 고딕" w:hAnsi="맑은 고딕" w:hint="eastAsia"/>
        </w:rPr>
        <w:t xml:space="preserve"> 받지 않고 오직 출력에만 집중합니다.</w:t>
      </w:r>
    </w:p>
    <w:p w:rsidR="0054699A" w:rsidRDefault="00D57311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d</w:t>
      </w:r>
      <w:r>
        <w:rPr>
          <w:rFonts w:ascii="맑은 고딕" w:eastAsia="맑은 고딕" w:hAnsi="맑은 고딕" w:hint="eastAsia"/>
        </w:rPr>
        <w:t xml:space="preserve">ef </w:t>
      </w:r>
      <w:r>
        <w:rPr>
          <w:rFonts w:ascii="맑은 고딕" w:eastAsia="맑은 고딕" w:hAnsi="맑은 고딕"/>
        </w:rPr>
        <w:t xml:space="preserve">menu </w:t>
      </w:r>
      <w:r>
        <w:rPr>
          <w:rFonts w:ascii="맑은 고딕" w:eastAsia="맑은 고딕" w:hAnsi="맑은 고딕" w:hint="eastAsia"/>
        </w:rPr>
        <w:t xml:space="preserve">같은 경우는 오직 관리자만 접근할 수 있기에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관리자 메뉴</w:t>
      </w:r>
      <w:r>
        <w:rPr>
          <w:rFonts w:ascii="맑은 고딕" w:eastAsia="맑은 고딕" w:hAnsi="맑은 고딕"/>
        </w:rPr>
        <w:t>”</w:t>
      </w:r>
      <w:proofErr w:type="spellStart"/>
      <w:r>
        <w:rPr>
          <w:rFonts w:ascii="맑은 고딕" w:eastAsia="맑은 고딕" w:hAnsi="맑은 고딕" w:hint="eastAsia"/>
        </w:rPr>
        <w:t>라고</w:t>
      </w:r>
      <w:proofErr w:type="spellEnd"/>
      <w:r>
        <w:rPr>
          <w:rFonts w:ascii="맑은 고딕" w:eastAsia="맑은 고딕" w:hAnsi="맑은 고딕" w:hint="eastAsia"/>
        </w:rPr>
        <w:t xml:space="preserve"> 따로 지칭했습니다.</w:t>
      </w:r>
    </w:p>
    <w:p w:rsidR="00D57311" w:rsidRDefault="00D57311" w:rsidP="00CF06B6">
      <w:pPr>
        <w:rPr>
          <w:rFonts w:ascii="맑은 고딕" w:eastAsia="맑은 고딕" w:hAnsi="맑은 고딕"/>
        </w:rPr>
      </w:pPr>
    </w:p>
    <w:p w:rsidR="00D57311" w:rsidRPr="00D57311" w:rsidRDefault="00D57311" w:rsidP="00D57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굴림체" w:eastAsia="굴림체" w:hAnsi="굴림체" w:cs="굴림체"/>
          <w:color w:val="A9B7C6"/>
          <w:sz w:val="14"/>
          <w:szCs w:val="14"/>
        </w:rPr>
      </w:pP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Subscriber = [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"홍길동"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"콩쥐"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"팥쥐"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]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def </w:t>
      </w:r>
      <w:proofErr w:type="spellStart"/>
      <w:r w:rsidRPr="00D57311">
        <w:rPr>
          <w:rFonts w:ascii="굴림체" w:eastAsia="굴림체" w:hAnsi="굴림체" w:cs="굴림체" w:hint="eastAsia"/>
          <w:color w:val="FFC66D"/>
          <w:sz w:val="14"/>
          <w:szCs w:val="14"/>
        </w:rPr>
        <w:t>subData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(year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mon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mday</w:t>
      </w:r>
      <w:proofErr w:type="spellEnd"/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hour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minute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sec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temp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humidity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weather):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</w:r>
      <w:proofErr w:type="gram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  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>for</w:t>
      </w:r>
      <w:proofErr w:type="gramEnd"/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i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 xml:space="preserve"> 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in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 xml:space="preserve">range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proofErr w:type="spellStart"/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len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(Subscriber)):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"==============={}님의 화면입니다.================"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.format(Subscriber[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i</w:t>
      </w:r>
      <w:proofErr w:type="spellEnd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]))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"현재 시간 : {}년 {}월 {}일 {}시 {}분 {}초"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.format(year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mon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proofErr w:type="spellStart"/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mday</w:t>
      </w:r>
      <w:proofErr w:type="spellEnd"/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hour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minute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sec))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"현재 온도 : {}, 현재 습도 : {}"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.format(temp</w:t>
      </w:r>
      <w:r w:rsidRPr="00D57311">
        <w:rPr>
          <w:rFonts w:ascii="굴림체" w:eastAsia="굴림체" w:hAnsi="굴림체" w:cs="굴림체" w:hint="eastAsia"/>
          <w:color w:val="CC7832"/>
          <w:sz w:val="14"/>
          <w:szCs w:val="14"/>
        </w:rPr>
        <w:t xml:space="preserve">, 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humidity))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"날씨 : {}"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.format(weather))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br/>
        <w:t xml:space="preserve">        </w:t>
      </w:r>
      <w:r w:rsidRPr="00D57311">
        <w:rPr>
          <w:rFonts w:ascii="굴림체" w:eastAsia="굴림체" w:hAnsi="굴림체" w:cs="굴림체" w:hint="eastAsia"/>
          <w:color w:val="8888C6"/>
          <w:sz w:val="14"/>
          <w:szCs w:val="14"/>
        </w:rPr>
        <w:t>print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(</w:t>
      </w:r>
      <w:r w:rsidRPr="00D57311">
        <w:rPr>
          <w:rFonts w:ascii="굴림체" w:eastAsia="굴림체" w:hAnsi="굴림체" w:cs="굴림체" w:hint="eastAsia"/>
          <w:color w:val="6A8759"/>
          <w:sz w:val="14"/>
          <w:szCs w:val="14"/>
        </w:rPr>
        <w:t>"================================================"</w:t>
      </w:r>
      <w:r w:rsidRPr="00D57311">
        <w:rPr>
          <w:rFonts w:ascii="굴림체" w:eastAsia="굴림체" w:hAnsi="굴림체" w:cs="굴림체" w:hint="eastAsia"/>
          <w:color w:val="A9B7C6"/>
          <w:sz w:val="14"/>
          <w:szCs w:val="14"/>
        </w:rPr>
        <w:t>)</w:t>
      </w:r>
    </w:p>
    <w:p w:rsidR="00D57311" w:rsidRPr="00D57311" w:rsidRDefault="00D57311" w:rsidP="00D57311">
      <w:pPr>
        <w:jc w:val="center"/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Subscriber</w:t>
      </w:r>
      <w:r>
        <w:rPr>
          <w:rFonts w:ascii="맑은 고딕" w:eastAsia="맑은 고딕" w:hAnsi="맑은 고딕"/>
          <w:color w:val="A6A6A6" w:themeColor="background1" w:themeShade="A6"/>
          <w:sz w:val="16"/>
          <w:szCs w:val="16"/>
        </w:rPr>
        <w:t xml:space="preserve">.py </w:t>
      </w: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코드이다.</w:t>
      </w:r>
    </w:p>
    <w:p w:rsidR="0054699A" w:rsidRDefault="00D57311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구독자 리스트에 존재하는 구독자들에게 같은 화면을 출력합니다.</w:t>
      </w:r>
    </w:p>
    <w:p w:rsidR="00D57311" w:rsidRDefault="00D57311" w:rsidP="00CF06B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Observer.py에서 인자 값을 </w:t>
      </w:r>
      <w:r w:rsidR="007E0A0A">
        <w:rPr>
          <w:rFonts w:ascii="맑은 고딕" w:eastAsia="맑은 고딕" w:hAnsi="맑은 고딕" w:hint="eastAsia"/>
        </w:rPr>
        <w:t xml:space="preserve">보내, </w:t>
      </w:r>
      <w:r w:rsidR="007E0A0A">
        <w:rPr>
          <w:rFonts w:ascii="맑은 고딕" w:eastAsia="맑은 고딕" w:hAnsi="맑은 고딕"/>
        </w:rPr>
        <w:t>Subscriber</w:t>
      </w:r>
      <w:r w:rsidR="007E0A0A">
        <w:rPr>
          <w:rFonts w:ascii="맑은 고딕" w:eastAsia="맑은 고딕" w:hAnsi="맑은 고딕" w:hint="eastAsia"/>
        </w:rPr>
        <w:t>에서 출력하는 코드입니다.</w:t>
      </w:r>
    </w:p>
    <w:p w:rsidR="007E0A0A" w:rsidRDefault="007E0A0A" w:rsidP="00CF06B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관리자의 입력 값(</w:t>
      </w:r>
      <w:r>
        <w:rPr>
          <w:rFonts w:ascii="맑은 고딕" w:eastAsia="맑은 고딕" w:hAnsi="맑은 고딕"/>
        </w:rPr>
        <w:t>event)</w:t>
      </w:r>
      <w:r>
        <w:rPr>
          <w:rFonts w:ascii="맑은 고딕" w:eastAsia="맑은 고딕" w:hAnsi="맑은 고딕" w:hint="eastAsia"/>
        </w:rPr>
        <w:t xml:space="preserve">로 인해 </w:t>
      </w:r>
      <w:r>
        <w:rPr>
          <w:rFonts w:ascii="맑은 고딕" w:eastAsia="맑은 고딕" w:hAnsi="맑은 고딕"/>
        </w:rPr>
        <w:t xml:space="preserve">Subject </w:t>
      </w:r>
      <w:r>
        <w:rPr>
          <w:rFonts w:ascii="맑은 고딕" w:eastAsia="맑은 고딕" w:hAnsi="맑은 고딕" w:hint="eastAsia"/>
        </w:rPr>
        <w:t>정보가 변경되면, 모든 구독자들에게 변경된 값을 보내, 화면을 출력합니다.</w:t>
      </w:r>
    </w:p>
    <w:p w:rsidR="007E0A0A" w:rsidRDefault="007E0A0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7E0A0A" w:rsidRDefault="007E0A0A" w:rsidP="007E0A0A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실행 화면</w:t>
      </w:r>
    </w:p>
    <w:p w:rsidR="007E0A0A" w:rsidRDefault="007E0A0A" w:rsidP="007E0A0A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66A1B158" wp14:editId="641D6D96">
            <wp:extent cx="4023360" cy="32308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0A" w:rsidRPr="007E0A0A" w:rsidRDefault="007E0A0A" w:rsidP="007E0A0A">
      <w:pPr>
        <w:jc w:val="center"/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초기 실행 화면이다.</w:t>
      </w:r>
    </w:p>
    <w:p w:rsidR="007E0A0A" w:rsidRDefault="007E0A0A" w:rsidP="007E0A0A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756660" cy="7475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0A" w:rsidRPr="007E0A0A" w:rsidRDefault="007E0A0A" w:rsidP="007E0A0A">
      <w:pPr>
        <w:jc w:val="center"/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날짜를 2년 2월 2일 2시 2분 2초로 바꾼 화면이다.</w:t>
      </w:r>
    </w:p>
    <w:p w:rsidR="007E0A0A" w:rsidRDefault="007E0A0A" w:rsidP="007E0A0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관리자가 </w:t>
      </w:r>
      <w:r>
        <w:rPr>
          <w:rFonts w:ascii="맑은 고딕" w:eastAsia="맑은 고딕" w:hAnsi="맑은 고딕"/>
        </w:rPr>
        <w:t>Subject</w:t>
      </w:r>
      <w:r>
        <w:rPr>
          <w:rFonts w:ascii="맑은 고딕" w:eastAsia="맑은 고딕" w:hAnsi="맑은 고딕" w:hint="eastAsia"/>
        </w:rPr>
        <w:t>의 값을 변경한 화면이다. 구독자들에겐 동일한 화면이 출력된다.</w:t>
      </w:r>
    </w:p>
    <w:p w:rsidR="007E0A0A" w:rsidRDefault="007E0A0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7E0A0A" w:rsidRDefault="007E0A0A" w:rsidP="007E0A0A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756660" cy="76885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0A" w:rsidRPr="007E0A0A" w:rsidRDefault="007E0A0A" w:rsidP="007E0A0A">
      <w:pPr>
        <w:jc w:val="center"/>
        <w:rPr>
          <w:rFonts w:ascii="맑은 고딕" w:eastAsia="맑은 고딕" w:hAnsi="맑은 고딕"/>
          <w:color w:val="A6A6A6" w:themeColor="background1" w:themeShade="A6"/>
          <w:sz w:val="16"/>
          <w:szCs w:val="16"/>
        </w:rPr>
      </w:pPr>
      <w:r>
        <w:rPr>
          <w:rFonts w:ascii="맑은 고딕" w:eastAsia="맑은 고딕" w:hAnsi="맑은 고딕" w:hint="eastAsia"/>
          <w:color w:val="A6A6A6" w:themeColor="background1" w:themeShade="A6"/>
          <w:sz w:val="16"/>
          <w:szCs w:val="16"/>
        </w:rPr>
        <w:t>현재 시간으로 날짜를 갱신한 화면이다.</w:t>
      </w:r>
    </w:p>
    <w:p w:rsidR="007E0A0A" w:rsidRDefault="007E0A0A" w:rsidP="007E0A0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관리자가 현재 시간으로 날짜를 갱신하자, 모든 구독자들의 화면에도 날짜가 갱신되었다.</w:t>
      </w:r>
    </w:p>
    <w:p w:rsidR="007E0A0A" w:rsidRDefault="007E0A0A" w:rsidP="007E0A0A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생각해본 </w:t>
      </w:r>
      <w:r w:rsidR="002D274A">
        <w:rPr>
          <w:rFonts w:ascii="맑은 고딕" w:eastAsia="맑은 고딕" w:hAnsi="맑은 고딕" w:hint="eastAsia"/>
        </w:rPr>
        <w:t>점</w:t>
      </w:r>
    </w:p>
    <w:p w:rsidR="007E0A0A" w:rsidRDefault="007E0A0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Observer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패턴은 구독자가 다수일 경우, </w:t>
      </w:r>
      <w:r>
        <w:rPr>
          <w:rFonts w:ascii="맑은 고딕" w:eastAsia="맑은 고딕" w:hAnsi="맑은 고딕"/>
        </w:rPr>
        <w:t xml:space="preserve">Subject </w:t>
      </w:r>
      <w:r>
        <w:rPr>
          <w:rFonts w:ascii="맑은 고딕" w:eastAsia="맑은 고딕" w:hAnsi="맑은 고딕" w:hint="eastAsia"/>
        </w:rPr>
        <w:t>값만 변경하면 모든 구독자에게 같은 화면이 출력되기에 특정 상황에서 매우 간편하다</w:t>
      </w:r>
      <w:r w:rsidR="002D274A">
        <w:rPr>
          <w:rFonts w:ascii="맑은 고딕" w:eastAsia="맑은 고딕" w:hAnsi="맑은 고딕" w:hint="eastAsia"/>
        </w:rPr>
        <w:t>!</w:t>
      </w:r>
    </w:p>
    <w:p w:rsidR="007E0A0A" w:rsidRPr="007E0A0A" w:rsidRDefault="007E0A0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객체의 상태가 바뀔 때 다른 객체들에게 그 사실을 알려주고, 자동적으로 업데이트 되도록 하고자 할 때, 이 패턴을 사용하면 매우 유용할 것이다.</w:t>
      </w:r>
    </w:p>
    <w:p w:rsidR="007E0A0A" w:rsidRDefault="002D27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 xml:space="preserve">패턴은 </w:t>
      </w: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패턴에서 </w:t>
      </w:r>
      <w:r>
        <w:rPr>
          <w:rFonts w:ascii="맑은 고딕" w:eastAsia="맑은 고딕" w:hAnsi="맑은 고딕"/>
        </w:rPr>
        <w:t>Model</w:t>
      </w:r>
      <w:r>
        <w:rPr>
          <w:rFonts w:ascii="맑은 고딕" w:eastAsia="맑은 고딕" w:hAnsi="맑은 고딕" w:hint="eastAsia"/>
        </w:rPr>
        <w:t xml:space="preserve">과 </w:t>
      </w:r>
      <w:r>
        <w:rPr>
          <w:rFonts w:ascii="맑은 고딕" w:eastAsia="맑은 고딕" w:hAnsi="맑은 고딕"/>
        </w:rPr>
        <w:t xml:space="preserve">View </w:t>
      </w:r>
      <w:r>
        <w:rPr>
          <w:rFonts w:ascii="맑은 고딕" w:eastAsia="맑은 고딕" w:hAnsi="맑은 고딕" w:hint="eastAsia"/>
        </w:rPr>
        <w:t xml:space="preserve">사이가 </w:t>
      </w:r>
      <w:proofErr w:type="spellStart"/>
      <w:r>
        <w:rPr>
          <w:rFonts w:ascii="맑은 고딕" w:eastAsia="맑은 고딕" w:hAnsi="맑은 고딕" w:hint="eastAsia"/>
        </w:rPr>
        <w:t>느슨해진</w:t>
      </w:r>
      <w:proofErr w:type="spellEnd"/>
      <w:r>
        <w:rPr>
          <w:rFonts w:ascii="맑은 고딕" w:eastAsia="맑은 고딕" w:hAnsi="맑은 고딕" w:hint="eastAsia"/>
        </w:rPr>
        <w:t xml:space="preserve"> 것이다.</w:t>
      </w:r>
    </w:p>
    <w:p w:rsidR="002D274A" w:rsidRDefault="002D274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다수의 구독자들에게 프로그램 화면을 출력해주는 경우엔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>패턴을 사용하자!</w:t>
      </w:r>
    </w:p>
    <w:p w:rsidR="002D274A" w:rsidRDefault="002D27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MVC </w:t>
      </w:r>
      <w:r>
        <w:rPr>
          <w:rFonts w:ascii="맑은 고딕" w:eastAsia="맑은 고딕" w:hAnsi="맑은 고딕" w:hint="eastAsia"/>
        </w:rPr>
        <w:t xml:space="preserve">패턴은 다수의 구독자를 상대하기엔 버거운 것 같다. </w:t>
      </w:r>
      <w:r>
        <w:rPr>
          <w:rFonts w:ascii="맑은 고딕" w:eastAsia="맑은 고딕" w:hAnsi="맑은 고딕"/>
        </w:rPr>
        <w:t>(Model</w:t>
      </w:r>
      <w:r>
        <w:rPr>
          <w:rFonts w:ascii="맑은 고딕" w:eastAsia="맑은 고딕" w:hAnsi="맑은 고딕" w:hint="eastAsia"/>
        </w:rPr>
        <w:t xml:space="preserve"> 하위 계층이 </w:t>
      </w:r>
      <w:r>
        <w:rPr>
          <w:rFonts w:ascii="맑은 고딕" w:eastAsia="맑은 고딕" w:hAnsi="맑은 고딕"/>
        </w:rPr>
        <w:t xml:space="preserve">View </w:t>
      </w:r>
      <w:r>
        <w:rPr>
          <w:rFonts w:ascii="맑은 고딕" w:eastAsia="맑은 고딕" w:hAnsi="맑은 고딕" w:hint="eastAsia"/>
        </w:rPr>
        <w:t>상위 계층에 종속될 가능성이 높다.)</w:t>
      </w:r>
    </w:p>
    <w:p w:rsidR="00861A1F" w:rsidRDefault="002D274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Observer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패턴에서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구독자들에게 값을 update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해주는 방식도 2가지가 있다고 한다.</w:t>
      </w:r>
    </w:p>
    <w:p w:rsidR="002D274A" w:rsidRDefault="00861A1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Pull update -&gt; Subject</w:t>
      </w:r>
      <w:r>
        <w:rPr>
          <w:rFonts w:ascii="맑은 고딕" w:eastAsia="맑은 고딕" w:hAnsi="맑은 고딕" w:hint="eastAsia"/>
        </w:rPr>
        <w:t xml:space="preserve">가 편함! </w:t>
      </w:r>
    </w:p>
    <w:p w:rsidR="00861A1F" w:rsidRDefault="00861A1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Why? -&gt; </w:t>
      </w:r>
      <w:r>
        <w:rPr>
          <w:rFonts w:ascii="맑은 고딕" w:eastAsia="맑은 고딕" w:hAnsi="맑은 고딕" w:hint="eastAsia"/>
        </w:rPr>
        <w:t>변경 사실만 알려주면 되니까!</w:t>
      </w:r>
    </w:p>
    <w:p w:rsidR="00861A1F" w:rsidRDefault="00861A1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Push update -&gt; Observer가 편함!</w:t>
      </w:r>
    </w:p>
    <w:p w:rsidR="00861A1F" w:rsidRDefault="00861A1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하지만 Push update를 무턱대고 한다면 </w:t>
      </w:r>
      <w:r>
        <w:rPr>
          <w:rFonts w:ascii="맑은 고딕" w:eastAsia="맑은 고딕" w:hAnsi="맑은 고딕"/>
        </w:rPr>
        <w:t>Observer</w:t>
      </w:r>
      <w:r>
        <w:rPr>
          <w:rFonts w:ascii="맑은 고딕" w:eastAsia="맑은 고딕" w:hAnsi="맑은 고딕" w:hint="eastAsia"/>
        </w:rPr>
        <w:t xml:space="preserve">가 편하지 않음. </w:t>
      </w:r>
      <w:r>
        <w:rPr>
          <w:rFonts w:ascii="맑은 고딕" w:eastAsia="맑은 고딕" w:hAnsi="맑은 고딕"/>
        </w:rPr>
        <w:t>(Push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update</w:t>
      </w:r>
      <w:r>
        <w:rPr>
          <w:rFonts w:ascii="맑은 고딕" w:eastAsia="맑은 고딕" w:hAnsi="맑은 고딕" w:hint="eastAsia"/>
        </w:rPr>
        <w:t>가 어떤 방식인지 잘 모르겠다.)</w:t>
      </w:r>
    </w:p>
    <w:p w:rsidR="00861A1F" w:rsidRDefault="00861A1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내가 작성한 프로그램은 </w:t>
      </w:r>
      <w:r>
        <w:rPr>
          <w:rFonts w:ascii="맑은 고딕" w:eastAsia="맑은 고딕" w:hAnsi="맑은 고딕"/>
        </w:rPr>
        <w:t>Pull update</w:t>
      </w:r>
      <w:r>
        <w:rPr>
          <w:rFonts w:ascii="맑은 고딕" w:eastAsia="맑은 고딕" w:hAnsi="맑은 고딕" w:hint="eastAsia"/>
        </w:rPr>
        <w:t>로 추정된다.</w:t>
      </w:r>
    </w:p>
    <w:p w:rsidR="002D274A" w:rsidRDefault="002D27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또 다른 디자인 패턴은 없을까? -&gt; </w:t>
      </w:r>
      <w:r w:rsidR="00861A1F" w:rsidRPr="00861A1F">
        <w:rPr>
          <w:rFonts w:ascii="맑은 고딕" w:eastAsia="맑은 고딕" w:hAnsi="맑은 고딕" w:hint="eastAsia"/>
        </w:rPr>
        <w:t>생성 패턴, 구조 패턴, 행위 패턴 등</w:t>
      </w:r>
      <w:proofErr w:type="gramStart"/>
      <w:r w:rsidR="00861A1F" w:rsidRPr="00861A1F">
        <w:rPr>
          <w:rFonts w:ascii="맑은 고딕" w:eastAsia="맑은 고딕" w:hAnsi="맑은 고딕" w:hint="eastAsia"/>
        </w:rPr>
        <w:t>..</w:t>
      </w:r>
      <w:proofErr w:type="gramEnd"/>
      <w:r w:rsidR="00861A1F">
        <w:rPr>
          <w:rFonts w:ascii="맑은 고딕" w:eastAsia="맑은 고딕" w:hAnsi="맑은 고딕"/>
        </w:rPr>
        <w:t xml:space="preserve"> </w:t>
      </w:r>
      <w:r w:rsidR="00861A1F">
        <w:rPr>
          <w:rFonts w:ascii="맑은 고딕" w:eastAsia="맑은 고딕" w:hAnsi="맑은 고딕" w:hint="eastAsia"/>
        </w:rPr>
        <w:t>매우 많다.</w:t>
      </w:r>
    </w:p>
    <w:p w:rsidR="00861A1F" w:rsidRDefault="00861A1F" w:rsidP="007E0A0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MVC 패턴에서 데이터가 변하면 뷰가 자동으로 갱신되는 것이 </w:t>
      </w:r>
      <w:r>
        <w:rPr>
          <w:rFonts w:ascii="맑은 고딕" w:eastAsia="맑은 고딕" w:hAnsi="맑은 고딕"/>
        </w:rPr>
        <w:t xml:space="preserve">Observer </w:t>
      </w:r>
      <w:r>
        <w:rPr>
          <w:rFonts w:ascii="맑은 고딕" w:eastAsia="맑은 고딕" w:hAnsi="맑은 고딕" w:hint="eastAsia"/>
        </w:rPr>
        <w:t>패턴을 활용한 것!</w:t>
      </w:r>
    </w:p>
    <w:p w:rsidR="00861A1F" w:rsidRDefault="00861A1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7E0A0A" w:rsidRDefault="007E0A0A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/>
        </w:rPr>
      </w:pPr>
    </w:p>
    <w:p w:rsidR="00861A1F" w:rsidRDefault="00861A1F" w:rsidP="00861A1F">
      <w:pPr>
        <w:jc w:val="center"/>
        <w:rPr>
          <w:rFonts w:ascii="맑은 고딕" w:eastAsia="맑은 고딕" w:hAnsi="맑은 고딕" w:hint="eastAsia"/>
        </w:rPr>
      </w:pPr>
      <w:bookmarkStart w:id="0" w:name="_GoBack"/>
      <w:bookmarkEnd w:id="0"/>
    </w:p>
    <w:p w:rsidR="00861A1F" w:rsidRPr="00861A1F" w:rsidRDefault="00861A1F" w:rsidP="00861A1F">
      <w:pPr>
        <w:jc w:val="center"/>
        <w:rPr>
          <w:rFonts w:ascii="맑은 고딕" w:eastAsia="맑은 고딕" w:hAnsi="맑은 고딕" w:hint="eastAsia"/>
          <w:sz w:val="100"/>
          <w:szCs w:val="100"/>
        </w:rPr>
      </w:pPr>
      <w:r>
        <w:rPr>
          <w:rFonts w:ascii="맑은 고딕" w:eastAsia="맑은 고딕" w:hAnsi="맑은 고딕" w:hint="eastAsia"/>
          <w:sz w:val="100"/>
          <w:szCs w:val="100"/>
        </w:rPr>
        <w:t>감사합니다.</w:t>
      </w:r>
    </w:p>
    <w:sectPr w:rsidR="00861A1F" w:rsidRPr="00861A1F" w:rsidSect="00CD50EB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BE6" w:rsidRDefault="00627BE6" w:rsidP="00C6554A">
      <w:pPr>
        <w:spacing w:before="0" w:after="0" w:line="240" w:lineRule="auto"/>
      </w:pPr>
      <w:r>
        <w:separator/>
      </w:r>
    </w:p>
  </w:endnote>
  <w:endnote w:type="continuationSeparator" w:id="0">
    <w:p w:rsidR="00627BE6" w:rsidRDefault="00627BE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999" w:rsidRPr="00083F7D" w:rsidRDefault="00BC1999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BE6" w:rsidRDefault="00627BE6" w:rsidP="00C6554A">
      <w:pPr>
        <w:spacing w:before="0" w:after="0" w:line="240" w:lineRule="auto"/>
      </w:pPr>
      <w:r>
        <w:separator/>
      </w:r>
    </w:p>
  </w:footnote>
  <w:footnote w:type="continuationSeparator" w:id="0">
    <w:p w:rsidR="00627BE6" w:rsidRDefault="00627BE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3D6F53"/>
    <w:multiLevelType w:val="hybridMultilevel"/>
    <w:tmpl w:val="1C64A5DE"/>
    <w:lvl w:ilvl="0" w:tplc="4DB44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6C"/>
    <w:rsid w:val="00083F7D"/>
    <w:rsid w:val="000E491B"/>
    <w:rsid w:val="000F7801"/>
    <w:rsid w:val="00120443"/>
    <w:rsid w:val="002554CD"/>
    <w:rsid w:val="00293B83"/>
    <w:rsid w:val="002B4294"/>
    <w:rsid w:val="002C7719"/>
    <w:rsid w:val="002D274A"/>
    <w:rsid w:val="003064B6"/>
    <w:rsid w:val="00333D0D"/>
    <w:rsid w:val="00381B03"/>
    <w:rsid w:val="00392C6C"/>
    <w:rsid w:val="00413A48"/>
    <w:rsid w:val="004C049F"/>
    <w:rsid w:val="004C7515"/>
    <w:rsid w:val="005000E2"/>
    <w:rsid w:val="0054699A"/>
    <w:rsid w:val="00627BE6"/>
    <w:rsid w:val="006A3CE7"/>
    <w:rsid w:val="0074311B"/>
    <w:rsid w:val="007E0A0A"/>
    <w:rsid w:val="00861A1F"/>
    <w:rsid w:val="00B947B5"/>
    <w:rsid w:val="00BC058C"/>
    <w:rsid w:val="00BC1999"/>
    <w:rsid w:val="00C502C8"/>
    <w:rsid w:val="00C6554A"/>
    <w:rsid w:val="00CD50EB"/>
    <w:rsid w:val="00CF06B6"/>
    <w:rsid w:val="00D57311"/>
    <w:rsid w:val="00D62B54"/>
    <w:rsid w:val="00ED7C44"/>
    <w:rsid w:val="00F1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C3E9B"/>
  <w15:chartTrackingRefBased/>
  <w15:docId w15:val="{2A1433E4-66DA-4E6B-8371-31CD5FFF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47749;&#54872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265</TotalTime>
  <Pages>13</Pages>
  <Words>1124</Words>
  <Characters>6411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김명환</dc:creator>
  <cp:keywords/>
  <dc:description/>
  <cp:lastModifiedBy>(소프트웨어학부)김명환</cp:lastModifiedBy>
  <cp:revision>7</cp:revision>
  <dcterms:created xsi:type="dcterms:W3CDTF">2018-11-11T13:59:00Z</dcterms:created>
  <dcterms:modified xsi:type="dcterms:W3CDTF">2018-11-12T15:21:00Z</dcterms:modified>
</cp:coreProperties>
</file>